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A7641" w14:textId="77777777" w:rsidR="00D70063" w:rsidRDefault="00D70063" w:rsidP="001F1216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39B167E4" wp14:editId="65EB7236">
                <wp:simplePos x="0" y="0"/>
                <wp:positionH relativeFrom="page">
                  <wp:posOffset>666750</wp:posOffset>
                </wp:positionH>
                <wp:positionV relativeFrom="margin">
                  <wp:posOffset>-228600</wp:posOffset>
                </wp:positionV>
                <wp:extent cx="2148840" cy="9363075"/>
                <wp:effectExtent l="0" t="0" r="3810" b="9525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9363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D172B" w14:textId="77777777" w:rsidR="00D70063" w:rsidRPr="005F13C0" w:rsidRDefault="005876DE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E696B35" wp14:editId="5D42C930">
                                  <wp:extent cx="2131200" cy="2116800"/>
                                  <wp:effectExtent l="0" t="0" r="254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guns07\AppData\Local\Microsoft\Windows\INetCache\Content.Word\90425286_3685277228208999_2168649809475403776_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1200" cy="211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alias w:val="Your Name"/>
                              <w:tag w:val="Your Name"/>
                              <w:id w:val="-1489158292"/>
                              <w:placeholder>
                                <w:docPart w:val="FE79A41978C04BB6A6A68590AA1877F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3D3E8604" w14:textId="77777777" w:rsidR="00187B92" w:rsidRPr="005F13C0" w:rsidRDefault="00AC4E95" w:rsidP="00486E5D">
                                <w:pPr>
                                  <w:pStyle w:val="Title"/>
                                </w:pPr>
                                <w:r>
                                  <w:t>Ace Lui D</w:t>
                                </w:r>
                                <w:r w:rsidR="003C7720" w:rsidRPr="005F13C0">
                                  <w:t xml:space="preserve">. </w:t>
                                </w:r>
                                <w:r>
                                  <w:t>Manalo</w:t>
                                </w:r>
                              </w:p>
                            </w:sdtContent>
                          </w:sdt>
                          <w:p w14:paraId="22A8268A" w14:textId="77777777" w:rsidR="00D70063" w:rsidRPr="001F610E" w:rsidRDefault="00153177" w:rsidP="00C46E78">
                            <w:pPr>
                              <w:pStyle w:val="Subtitle"/>
                              <w:rPr>
                                <w:rFonts w:cstheme="majorHAnsi"/>
                              </w:rPr>
                            </w:pPr>
                            <w:sdt>
                              <w:sdtPr>
                                <w:rPr>
                                  <w:rFonts w:asciiTheme="minorHAnsi" w:eastAsiaTheme="minorHAnsi" w:hAnsiTheme="minorHAnsi" w:cstheme="majorHAnsi"/>
                                  <w:caps w:val="0"/>
                                  <w:color w:val="auto"/>
                                  <w:lang w:eastAsia="en-US"/>
                                </w:rPr>
                                <w:alias w:val="Position Title"/>
                                <w:tag w:val=""/>
                                <w:id w:val="-214128171"/>
                                <w:placeholder>
                                  <w:docPart w:val="A057376014FF45FEA471E723C7441163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1F610E" w:rsidRPr="005F13C0">
                                  <w:rPr>
                                    <w:rFonts w:asciiTheme="minorHAnsi" w:eastAsiaTheme="minorHAnsi" w:hAnsiTheme="minorHAnsi" w:cstheme="majorHAnsi"/>
                                    <w:caps w:val="0"/>
                                    <w:color w:val="auto"/>
                                    <w:lang w:eastAsia="en-US"/>
                                  </w:rPr>
                                  <w:t xml:space="preserve">Birth date: </w:t>
                                </w:r>
                                <w:r w:rsidR="00521329">
                                  <w:rPr>
                                    <w:rFonts w:asciiTheme="minorHAnsi" w:eastAsiaTheme="minorHAnsi" w:hAnsiTheme="minorHAnsi" w:cstheme="majorHAnsi"/>
                                    <w:caps w:val="0"/>
                                    <w:color w:val="auto"/>
                                    <w:lang w:eastAsia="en-US"/>
                                  </w:rPr>
                                  <w:t>July 10</w:t>
                                </w:r>
                                <w:r w:rsidR="001F610E" w:rsidRPr="005F13C0">
                                  <w:rPr>
                                    <w:rFonts w:asciiTheme="minorHAnsi" w:eastAsiaTheme="minorHAnsi" w:hAnsiTheme="minorHAnsi" w:cstheme="majorHAnsi"/>
                                    <w:caps w:val="0"/>
                                    <w:color w:val="auto"/>
                                    <w:lang w:eastAsia="en-US"/>
                                  </w:rPr>
                                  <w:t>, 1998</w:t>
                                </w:r>
                                <w:r w:rsidR="001F610E" w:rsidRPr="005F13C0">
                                  <w:rPr>
                                    <w:rFonts w:cstheme="majorHAnsi"/>
                                  </w:rPr>
                                  <w:br/>
                                </w:r>
                                <w:r w:rsidR="001F610E" w:rsidRPr="005F13C0">
                                  <w:rPr>
                                    <w:rFonts w:asciiTheme="minorHAnsi" w:eastAsiaTheme="minorHAnsi" w:hAnsiTheme="minorHAnsi" w:cstheme="majorHAnsi"/>
                                    <w:caps w:val="0"/>
                                    <w:color w:val="auto"/>
                                    <w:lang w:eastAsia="en-US"/>
                                  </w:rPr>
                                  <w:t>Birth Place: Davao City</w:t>
                                </w:r>
                                <w:r w:rsidR="001F610E" w:rsidRPr="005F13C0">
                                  <w:rPr>
                                    <w:rFonts w:cstheme="majorHAnsi"/>
                                  </w:rPr>
                                  <w:br/>
                                </w:r>
                                <w:r w:rsidR="007906F4">
                                  <w:rPr>
                                    <w:rFonts w:asciiTheme="minorHAnsi" w:eastAsiaTheme="minorHAnsi" w:hAnsiTheme="minorHAnsi" w:cstheme="majorHAnsi"/>
                                    <w:caps w:val="0"/>
                                    <w:color w:val="auto"/>
                                    <w:lang w:eastAsia="en-US"/>
                                  </w:rPr>
                                  <w:t>age: 22</w:t>
                                </w:r>
                                <w:r w:rsidR="001F610E" w:rsidRPr="005F13C0">
                                  <w:rPr>
                                    <w:rFonts w:cstheme="majorHAnsi"/>
                                  </w:rPr>
                                  <w:br/>
                                </w:r>
                                <w:r w:rsidR="00521329">
                                  <w:rPr>
                                    <w:rFonts w:asciiTheme="minorHAnsi" w:eastAsiaTheme="minorHAnsi" w:hAnsiTheme="minorHAnsi" w:cstheme="majorHAnsi"/>
                                    <w:caps w:val="0"/>
                                    <w:color w:val="auto"/>
                                    <w:lang w:eastAsia="en-US"/>
                                  </w:rPr>
                                  <w:t>height: 5’5</w:t>
                                </w:r>
                                <w:r w:rsidR="001F610E" w:rsidRPr="005F13C0">
                                  <w:rPr>
                                    <w:rFonts w:asciiTheme="minorHAnsi" w:eastAsiaTheme="minorHAnsi" w:hAnsiTheme="minorHAnsi" w:cstheme="majorHAnsi"/>
                                    <w:caps w:val="0"/>
                                    <w:color w:val="auto"/>
                                    <w:lang w:eastAsia="en-US"/>
                                  </w:rPr>
                                  <w:br/>
                                  <w:t xml:space="preserve">Language: </w:t>
                                </w:r>
                                <w:proofErr w:type="gramStart"/>
                                <w:r w:rsidR="001F610E" w:rsidRPr="005F13C0">
                                  <w:rPr>
                                    <w:rFonts w:asciiTheme="minorHAnsi" w:eastAsiaTheme="minorHAnsi" w:hAnsiTheme="minorHAnsi" w:cstheme="majorHAnsi"/>
                                    <w:caps w:val="0"/>
                                    <w:color w:val="auto"/>
                                    <w:lang w:eastAsia="en-US"/>
                                  </w:rPr>
                                  <w:t>Tagalog</w:t>
                                </w:r>
                                <w:r w:rsidR="00814CB7">
                                  <w:rPr>
                                    <w:rFonts w:asciiTheme="minorHAnsi" w:eastAsiaTheme="minorHAnsi" w:hAnsiTheme="minorHAnsi" w:cstheme="majorHAnsi"/>
                                    <w:caps w:val="0"/>
                                    <w:color w:val="auto"/>
                                    <w:lang w:eastAsia="en-US"/>
                                  </w:rPr>
                                  <w:t xml:space="preserve"> </w:t>
                                </w:r>
                                <w:r w:rsidR="001F610E" w:rsidRPr="005F13C0">
                                  <w:rPr>
                                    <w:rFonts w:asciiTheme="minorHAnsi" w:eastAsiaTheme="minorHAnsi" w:hAnsiTheme="minorHAnsi" w:cstheme="majorHAnsi"/>
                                    <w:caps w:val="0"/>
                                    <w:color w:val="auto"/>
                                    <w:lang w:eastAsia="en-US"/>
                                  </w:rPr>
                                  <w:t>,English</w:t>
                                </w:r>
                                <w:proofErr w:type="gramEnd"/>
                              </w:sdtContent>
                            </w:sdt>
                          </w:p>
                          <w:p w14:paraId="27DB42DE" w14:textId="77777777" w:rsidR="00D70063" w:rsidRDefault="00153177" w:rsidP="00A12E27">
                            <w:pPr>
                              <w:pStyle w:val="Heading1"/>
                              <w:pBdr>
                                <w:top w:val="single" w:sz="4" w:space="31" w:color="864A04" w:themeColor="accent1" w:themeShade="80"/>
                              </w:pBdr>
                            </w:pPr>
                            <w:sdt>
                              <w:sdtPr>
                                <w:id w:val="-1270160369"/>
                                <w:placeholder>
                                  <w:docPart w:val="214256219BE446BF9C12BD8E8F94B0C6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5F13C0">
                                  <w:rPr>
                                    <w:sz w:val="22"/>
                                    <w:szCs w:val="22"/>
                                  </w:rPr>
                                  <w:t>Objective</w:t>
                                </w:r>
                              </w:sdtContent>
                            </w:sdt>
                          </w:p>
                          <w:p w14:paraId="21A1041C" w14:textId="77777777" w:rsidR="003C7720" w:rsidRDefault="003C7720" w:rsidP="003C77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C7720">
                              <w:t xml:space="preserve"> </w:t>
                            </w:r>
                            <w:r w:rsidRPr="00CA4050">
                              <w:rPr>
                                <w:sz w:val="24"/>
                                <w:szCs w:val="24"/>
                              </w:rPr>
                              <w:t>To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1329">
                              <w:rPr>
                                <w:sz w:val="24"/>
                                <w:szCs w:val="24"/>
                              </w:rPr>
                              <w:t>enhance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my </w:t>
                            </w:r>
                            <w:r w:rsidR="00521329">
                              <w:rPr>
                                <w:sz w:val="24"/>
                                <w:szCs w:val="24"/>
                              </w:rPr>
                              <w:t>skills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521329">
                              <w:rPr>
                                <w:sz w:val="24"/>
                                <w:szCs w:val="24"/>
                              </w:rPr>
                              <w:t xml:space="preserve">gain more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experience in </w:t>
                            </w:r>
                            <w:r w:rsidR="00814CB7">
                              <w:rPr>
                                <w:sz w:val="24"/>
                                <w:szCs w:val="24"/>
                              </w:rPr>
                              <w:t>IT field.</w:t>
                            </w:r>
                          </w:p>
                          <w:p w14:paraId="39276842" w14:textId="77777777" w:rsidR="00D70063" w:rsidRPr="00653308" w:rsidRDefault="003C7720" w:rsidP="00D700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A4050">
                              <w:rPr>
                                <w:sz w:val="24"/>
                                <w:szCs w:val="24"/>
                              </w:rPr>
                              <w:t>To know more about the field, I am into.</w:t>
                            </w:r>
                          </w:p>
                          <w:sdt>
                            <w:sdtPr>
                              <w:id w:val="1993831541"/>
                              <w:placeholder>
                                <w:docPart w:val="958F8CC482A8419D91797638BBBE06D0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37D78DC2" w14:textId="77777777" w:rsidR="00D70063" w:rsidRDefault="00D70063" w:rsidP="00D70063">
                                <w:pPr>
                                  <w:pStyle w:val="Heading2"/>
                                </w:pPr>
                                <w:r w:rsidRPr="005F13C0">
                                  <w:rPr>
                                    <w:sz w:val="22"/>
                                    <w:szCs w:val="22"/>
                                  </w:rPr>
                                  <w:t>Skills &amp; Abilities</w:t>
                                </w:r>
                              </w:p>
                            </w:sdtContent>
                          </w:sdt>
                          <w:p w14:paraId="636626E3" w14:textId="77777777" w:rsidR="00D70063" w:rsidRDefault="003C7720" w:rsidP="009411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Capable in Web De</w:t>
                            </w:r>
                            <w:r w:rsidR="00234818">
                              <w:t>velopment/ Design</w:t>
                            </w:r>
                          </w:p>
                          <w:p w14:paraId="60EEC361" w14:textId="77777777" w:rsidR="0080337E" w:rsidRDefault="0080337E" w:rsidP="009411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 xml:space="preserve">Capable in Software Development </w:t>
                            </w:r>
                          </w:p>
                          <w:p w14:paraId="42CA562D" w14:textId="77777777" w:rsidR="00006A17" w:rsidRDefault="00006A17" w:rsidP="009336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With a basic kn</w:t>
                            </w:r>
                            <w:r w:rsidR="00735E7D">
                              <w:t>owledge of</w:t>
                            </w:r>
                            <w:r w:rsidR="004D4079">
                              <w:t xml:space="preserve"> Non-relational &amp;</w:t>
                            </w:r>
                            <w:r w:rsidR="00735E7D">
                              <w:t xml:space="preserve"> Relational Database</w:t>
                            </w:r>
                          </w:p>
                          <w:p w14:paraId="6758D270" w14:textId="77777777" w:rsidR="003818E1" w:rsidRDefault="003818E1" w:rsidP="00D7006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 xml:space="preserve">Capable in </w:t>
                            </w:r>
                            <w:r w:rsidR="000374CB">
                              <w:t xml:space="preserve">basic </w:t>
                            </w:r>
                            <w:r>
                              <w:t>software &amp; hardware troubleshooting</w:t>
                            </w:r>
                          </w:p>
                          <w:p w14:paraId="558E0793" w14:textId="77777777" w:rsidR="004D4079" w:rsidRDefault="004D4079" w:rsidP="00D7006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With a basic knowledge of Project Management platform (Monday.com, Trello)</w:t>
                            </w:r>
                          </w:p>
                          <w:p w14:paraId="44C57A07" w14:textId="77777777" w:rsidR="00B27A9D" w:rsidRDefault="004D4079" w:rsidP="004D40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 xml:space="preserve">With a basic knowledge of Version Control platform like Git &amp;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  <w:p w14:paraId="66E74066" w14:textId="77777777" w:rsidR="00B73226" w:rsidRDefault="00B73226" w:rsidP="004D40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With a basic knowledge of Package Manager like NPM &amp; Composer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167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52.5pt;margin-top:-18pt;width:169.2pt;height:73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" filled="f" stroked="f">
                <v:textbox inset="0,0,0,0">
                  <w:txbxContent>
                    <w:p w14:paraId="1C0D172B" w14:textId="77777777" w:rsidR="00D70063" w:rsidRPr="005F13C0" w:rsidRDefault="005876DE" w:rsidP="00D7006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6E696B35" wp14:editId="5D42C930">
                            <wp:extent cx="2131200" cy="2116800"/>
                            <wp:effectExtent l="0" t="0" r="254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guns07\AppData\Local\Microsoft\Windows\INetCache\Content.Word\90425286_3685277228208999_2168649809475403776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1200" cy="2116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alias w:val="Your Name"/>
                        <w:tag w:val="Your Name"/>
                        <w:id w:val="-1489158292"/>
                        <w:placeholder>
                          <w:docPart w:val="FE79A41978C04BB6A6A68590AA1877FB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14:paraId="3D3E8604" w14:textId="77777777" w:rsidR="00187B92" w:rsidRPr="005F13C0" w:rsidRDefault="00AC4E95" w:rsidP="00486E5D">
                          <w:pPr>
                            <w:pStyle w:val="Title"/>
                          </w:pPr>
                          <w:r>
                            <w:t>Ace Lui D</w:t>
                          </w:r>
                          <w:r w:rsidR="003C7720" w:rsidRPr="005F13C0">
                            <w:t xml:space="preserve">. </w:t>
                          </w:r>
                          <w:r>
                            <w:t>Manalo</w:t>
                          </w:r>
                        </w:p>
                      </w:sdtContent>
                    </w:sdt>
                    <w:p w14:paraId="22A8268A" w14:textId="77777777" w:rsidR="00D70063" w:rsidRPr="001F610E" w:rsidRDefault="00153177" w:rsidP="00C46E78">
                      <w:pPr>
                        <w:pStyle w:val="Subtitle"/>
                        <w:rPr>
                          <w:rFonts w:cstheme="majorHAnsi"/>
                        </w:rPr>
                      </w:pPr>
                      <w:sdt>
                        <w:sdtPr>
                          <w:rPr>
                            <w:rFonts w:asciiTheme="minorHAnsi" w:eastAsiaTheme="minorHAnsi" w:hAnsiTheme="minorHAnsi" w:cstheme="majorHAnsi"/>
                            <w:caps w:val="0"/>
                            <w:color w:val="auto"/>
                            <w:lang w:eastAsia="en-US"/>
                          </w:rPr>
                          <w:alias w:val="Position Title"/>
                          <w:tag w:val=""/>
                          <w:id w:val="-214128171"/>
                          <w:placeholder>
                            <w:docPart w:val="A057376014FF45FEA471E723C7441163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1F610E" w:rsidRPr="005F13C0">
                            <w:rPr>
                              <w:rFonts w:asciiTheme="minorHAnsi" w:eastAsiaTheme="minorHAnsi" w:hAnsiTheme="minorHAnsi" w:cstheme="majorHAnsi"/>
                              <w:caps w:val="0"/>
                              <w:color w:val="auto"/>
                              <w:lang w:eastAsia="en-US"/>
                            </w:rPr>
                            <w:t xml:space="preserve">Birth date: </w:t>
                          </w:r>
                          <w:r w:rsidR="00521329">
                            <w:rPr>
                              <w:rFonts w:asciiTheme="minorHAnsi" w:eastAsiaTheme="minorHAnsi" w:hAnsiTheme="minorHAnsi" w:cstheme="majorHAnsi"/>
                              <w:caps w:val="0"/>
                              <w:color w:val="auto"/>
                              <w:lang w:eastAsia="en-US"/>
                            </w:rPr>
                            <w:t>July 10</w:t>
                          </w:r>
                          <w:r w:rsidR="001F610E" w:rsidRPr="005F13C0">
                            <w:rPr>
                              <w:rFonts w:asciiTheme="minorHAnsi" w:eastAsiaTheme="minorHAnsi" w:hAnsiTheme="minorHAnsi" w:cstheme="majorHAnsi"/>
                              <w:caps w:val="0"/>
                              <w:color w:val="auto"/>
                              <w:lang w:eastAsia="en-US"/>
                            </w:rPr>
                            <w:t>, 1998</w:t>
                          </w:r>
                          <w:r w:rsidR="001F610E" w:rsidRPr="005F13C0">
                            <w:rPr>
                              <w:rFonts w:cstheme="majorHAnsi"/>
                            </w:rPr>
                            <w:br/>
                          </w:r>
                          <w:r w:rsidR="001F610E" w:rsidRPr="005F13C0">
                            <w:rPr>
                              <w:rFonts w:asciiTheme="minorHAnsi" w:eastAsiaTheme="minorHAnsi" w:hAnsiTheme="minorHAnsi" w:cstheme="majorHAnsi"/>
                              <w:caps w:val="0"/>
                              <w:color w:val="auto"/>
                              <w:lang w:eastAsia="en-US"/>
                            </w:rPr>
                            <w:t>Birth Place: Davao City</w:t>
                          </w:r>
                          <w:r w:rsidR="001F610E" w:rsidRPr="005F13C0">
                            <w:rPr>
                              <w:rFonts w:cstheme="majorHAnsi"/>
                            </w:rPr>
                            <w:br/>
                          </w:r>
                          <w:r w:rsidR="007906F4">
                            <w:rPr>
                              <w:rFonts w:asciiTheme="minorHAnsi" w:eastAsiaTheme="minorHAnsi" w:hAnsiTheme="minorHAnsi" w:cstheme="majorHAnsi"/>
                              <w:caps w:val="0"/>
                              <w:color w:val="auto"/>
                              <w:lang w:eastAsia="en-US"/>
                            </w:rPr>
                            <w:t>age: 22</w:t>
                          </w:r>
                          <w:r w:rsidR="001F610E" w:rsidRPr="005F13C0">
                            <w:rPr>
                              <w:rFonts w:cstheme="majorHAnsi"/>
                            </w:rPr>
                            <w:br/>
                          </w:r>
                          <w:r w:rsidR="00521329">
                            <w:rPr>
                              <w:rFonts w:asciiTheme="minorHAnsi" w:eastAsiaTheme="minorHAnsi" w:hAnsiTheme="minorHAnsi" w:cstheme="majorHAnsi"/>
                              <w:caps w:val="0"/>
                              <w:color w:val="auto"/>
                              <w:lang w:eastAsia="en-US"/>
                            </w:rPr>
                            <w:t>height: 5’5</w:t>
                          </w:r>
                          <w:r w:rsidR="001F610E" w:rsidRPr="005F13C0">
                            <w:rPr>
                              <w:rFonts w:asciiTheme="minorHAnsi" w:eastAsiaTheme="minorHAnsi" w:hAnsiTheme="minorHAnsi" w:cstheme="majorHAnsi"/>
                              <w:caps w:val="0"/>
                              <w:color w:val="auto"/>
                              <w:lang w:eastAsia="en-US"/>
                            </w:rPr>
                            <w:br/>
                            <w:t xml:space="preserve">Language: </w:t>
                          </w:r>
                          <w:proofErr w:type="gramStart"/>
                          <w:r w:rsidR="001F610E" w:rsidRPr="005F13C0">
                            <w:rPr>
                              <w:rFonts w:asciiTheme="minorHAnsi" w:eastAsiaTheme="minorHAnsi" w:hAnsiTheme="minorHAnsi" w:cstheme="majorHAnsi"/>
                              <w:caps w:val="0"/>
                              <w:color w:val="auto"/>
                              <w:lang w:eastAsia="en-US"/>
                            </w:rPr>
                            <w:t>Tagalog</w:t>
                          </w:r>
                          <w:r w:rsidR="00814CB7">
                            <w:rPr>
                              <w:rFonts w:asciiTheme="minorHAnsi" w:eastAsiaTheme="minorHAnsi" w:hAnsiTheme="minorHAnsi" w:cstheme="majorHAnsi"/>
                              <w:caps w:val="0"/>
                              <w:color w:val="auto"/>
                              <w:lang w:eastAsia="en-US"/>
                            </w:rPr>
                            <w:t xml:space="preserve"> </w:t>
                          </w:r>
                          <w:r w:rsidR="001F610E" w:rsidRPr="005F13C0">
                            <w:rPr>
                              <w:rFonts w:asciiTheme="minorHAnsi" w:eastAsiaTheme="minorHAnsi" w:hAnsiTheme="minorHAnsi" w:cstheme="majorHAnsi"/>
                              <w:caps w:val="0"/>
                              <w:color w:val="auto"/>
                              <w:lang w:eastAsia="en-US"/>
                            </w:rPr>
                            <w:t>,English</w:t>
                          </w:r>
                          <w:proofErr w:type="gramEnd"/>
                        </w:sdtContent>
                      </w:sdt>
                    </w:p>
                    <w:p w14:paraId="27DB42DE" w14:textId="77777777" w:rsidR="00D70063" w:rsidRDefault="00153177" w:rsidP="00A12E27">
                      <w:pPr>
                        <w:pStyle w:val="Heading1"/>
                        <w:pBdr>
                          <w:top w:val="single" w:sz="4" w:space="31" w:color="864A04" w:themeColor="accent1" w:themeShade="80"/>
                        </w:pBdr>
                      </w:pPr>
                      <w:sdt>
                        <w:sdtPr>
                          <w:id w:val="-1270160369"/>
                          <w:placeholder>
                            <w:docPart w:val="214256219BE446BF9C12BD8E8F94B0C6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5F13C0">
                            <w:rPr>
                              <w:sz w:val="22"/>
                              <w:szCs w:val="22"/>
                            </w:rPr>
                            <w:t>Objective</w:t>
                          </w:r>
                        </w:sdtContent>
                      </w:sdt>
                    </w:p>
                    <w:p w14:paraId="21A1041C" w14:textId="77777777" w:rsidR="003C7720" w:rsidRDefault="003C7720" w:rsidP="003C77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C7720">
                        <w:t xml:space="preserve"> </w:t>
                      </w:r>
                      <w:r w:rsidRPr="00CA4050">
                        <w:rPr>
                          <w:sz w:val="24"/>
                          <w:szCs w:val="24"/>
                        </w:rPr>
                        <w:t>To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21329">
                        <w:rPr>
                          <w:sz w:val="24"/>
                          <w:szCs w:val="24"/>
                        </w:rPr>
                        <w:t>enhance</w:t>
                      </w:r>
                      <w:r>
                        <w:rPr>
                          <w:sz w:val="24"/>
                          <w:szCs w:val="24"/>
                        </w:rPr>
                        <w:t xml:space="preserve"> my </w:t>
                      </w:r>
                      <w:r w:rsidR="00521329">
                        <w:rPr>
                          <w:sz w:val="24"/>
                          <w:szCs w:val="24"/>
                        </w:rPr>
                        <w:t>skills</w:t>
                      </w:r>
                      <w:r>
                        <w:rPr>
                          <w:sz w:val="24"/>
                          <w:szCs w:val="24"/>
                        </w:rPr>
                        <w:t xml:space="preserve"> and </w:t>
                      </w:r>
                      <w:r w:rsidR="00521329">
                        <w:rPr>
                          <w:sz w:val="24"/>
                          <w:szCs w:val="24"/>
                        </w:rPr>
                        <w:t xml:space="preserve">gain more </w:t>
                      </w:r>
                      <w:r>
                        <w:rPr>
                          <w:sz w:val="24"/>
                          <w:szCs w:val="24"/>
                        </w:rPr>
                        <w:t xml:space="preserve">experience in </w:t>
                      </w:r>
                      <w:r w:rsidR="00814CB7">
                        <w:rPr>
                          <w:sz w:val="24"/>
                          <w:szCs w:val="24"/>
                        </w:rPr>
                        <w:t>IT field.</w:t>
                      </w:r>
                    </w:p>
                    <w:p w14:paraId="39276842" w14:textId="77777777" w:rsidR="00D70063" w:rsidRPr="00653308" w:rsidRDefault="003C7720" w:rsidP="00D700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A4050">
                        <w:rPr>
                          <w:sz w:val="24"/>
                          <w:szCs w:val="24"/>
                        </w:rPr>
                        <w:t>To know more about the field, I am into.</w:t>
                      </w:r>
                    </w:p>
                    <w:sdt>
                      <w:sdtPr>
                        <w:id w:val="1993831541"/>
                        <w:placeholder>
                          <w:docPart w:val="958F8CC482A8419D91797638BBBE06D0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37D78DC2" w14:textId="77777777" w:rsidR="00D70063" w:rsidRDefault="00D70063" w:rsidP="00D70063">
                          <w:pPr>
                            <w:pStyle w:val="Heading2"/>
                          </w:pPr>
                          <w:r w:rsidRPr="005F13C0">
                            <w:rPr>
                              <w:sz w:val="22"/>
                              <w:szCs w:val="22"/>
                            </w:rPr>
                            <w:t>Skills &amp; Abilities</w:t>
                          </w:r>
                        </w:p>
                      </w:sdtContent>
                    </w:sdt>
                    <w:p w14:paraId="636626E3" w14:textId="77777777" w:rsidR="00D70063" w:rsidRDefault="003C7720" w:rsidP="009411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Capable in Web De</w:t>
                      </w:r>
                      <w:r w:rsidR="00234818">
                        <w:t>velopment/ Design</w:t>
                      </w:r>
                    </w:p>
                    <w:p w14:paraId="60EEC361" w14:textId="77777777" w:rsidR="0080337E" w:rsidRDefault="0080337E" w:rsidP="009411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 xml:space="preserve">Capable in Software Development </w:t>
                      </w:r>
                    </w:p>
                    <w:p w14:paraId="42CA562D" w14:textId="77777777" w:rsidR="00006A17" w:rsidRDefault="00006A17" w:rsidP="0093361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With a basic kn</w:t>
                      </w:r>
                      <w:r w:rsidR="00735E7D">
                        <w:t>owledge of</w:t>
                      </w:r>
                      <w:r w:rsidR="004D4079">
                        <w:t xml:space="preserve"> Non-relational &amp;</w:t>
                      </w:r>
                      <w:r w:rsidR="00735E7D">
                        <w:t xml:space="preserve"> Relational Database</w:t>
                      </w:r>
                    </w:p>
                    <w:p w14:paraId="6758D270" w14:textId="77777777" w:rsidR="003818E1" w:rsidRDefault="003818E1" w:rsidP="00D7006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 xml:space="preserve">Capable in </w:t>
                      </w:r>
                      <w:r w:rsidR="000374CB">
                        <w:t xml:space="preserve">basic </w:t>
                      </w:r>
                      <w:r>
                        <w:t>software &amp; hardware troubleshooting</w:t>
                      </w:r>
                    </w:p>
                    <w:p w14:paraId="558E0793" w14:textId="77777777" w:rsidR="004D4079" w:rsidRDefault="004D4079" w:rsidP="00D7006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With a basic knowledge of Project Management platform (Monday.com, Trello)</w:t>
                      </w:r>
                    </w:p>
                    <w:p w14:paraId="44C57A07" w14:textId="77777777" w:rsidR="00B27A9D" w:rsidRDefault="004D4079" w:rsidP="004D407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 xml:space="preserve">With a basic knowledge of Version Control platform like Git &amp; </w:t>
                      </w:r>
                      <w:proofErr w:type="spellStart"/>
                      <w:r>
                        <w:t>Github</w:t>
                      </w:r>
                      <w:proofErr w:type="spellEnd"/>
                    </w:p>
                    <w:p w14:paraId="66E74066" w14:textId="77777777" w:rsidR="00B73226" w:rsidRDefault="00B73226" w:rsidP="004D407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With a basic knowledge of Package Manager like NPM &amp; Composer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</w:p>
    <w:sdt>
      <w:sdtPr>
        <w:id w:val="1745452497"/>
        <w:placeholder>
          <w:docPart w:val="0115E2A898A14DDC86EB1ECEE51D5E50"/>
        </w:placeholder>
        <w:temporary/>
        <w:showingPlcHdr/>
        <w15:appearance w15:val="hidden"/>
      </w:sdtPr>
      <w:sdtEndPr/>
      <w:sdtContent>
        <w:p w14:paraId="6F577526" w14:textId="77777777" w:rsidR="00D70063" w:rsidRDefault="00D70063" w:rsidP="00D70063">
          <w:pPr>
            <w:pStyle w:val="Heading3"/>
          </w:pPr>
          <w:r>
            <w:t>Education</w:t>
          </w:r>
        </w:p>
      </w:sdtContent>
    </w:sdt>
    <w:p w14:paraId="09363555" w14:textId="77777777" w:rsidR="00653308" w:rsidRDefault="00AC4E95" w:rsidP="00653308">
      <w:pPr>
        <w:pStyle w:val="Heading4"/>
      </w:pPr>
      <w:r>
        <w:t>A. Mabini Elementary school</w:t>
      </w:r>
    </w:p>
    <w:p w14:paraId="7FA8C189" w14:textId="77777777" w:rsidR="00653308" w:rsidRDefault="00AC4E95" w:rsidP="00653308">
      <w:pPr>
        <w:pStyle w:val="Heading5"/>
      </w:pPr>
      <w:r>
        <w:t>bangkal</w:t>
      </w:r>
      <w:r w:rsidR="00653308">
        <w:t xml:space="preserve"> Davao City </w:t>
      </w:r>
    </w:p>
    <w:p w14:paraId="0815A5CD" w14:textId="77777777" w:rsidR="00653308" w:rsidRDefault="001F610E" w:rsidP="00653308">
      <w:pPr>
        <w:rPr>
          <w:lang w:eastAsia="ja-JP"/>
        </w:rPr>
      </w:pPr>
      <w:r>
        <w:rPr>
          <w:lang w:eastAsia="ja-JP"/>
        </w:rPr>
        <w:t>SY</w:t>
      </w:r>
      <w:r w:rsidR="007E740B">
        <w:rPr>
          <w:lang w:eastAsia="ja-JP"/>
        </w:rPr>
        <w:t>: 2005-2011</w:t>
      </w:r>
    </w:p>
    <w:p w14:paraId="418654DB" w14:textId="77777777" w:rsidR="00653308" w:rsidRDefault="00AC4E95" w:rsidP="00653308">
      <w:pPr>
        <w:pStyle w:val="Heading4"/>
      </w:pPr>
      <w:r>
        <w:t xml:space="preserve">daniel r. aguinaldo national </w:t>
      </w:r>
      <w:r w:rsidR="00653308">
        <w:t>HighSchool</w:t>
      </w:r>
    </w:p>
    <w:p w14:paraId="597235EA" w14:textId="77777777" w:rsidR="00653308" w:rsidRDefault="00AC4E95" w:rsidP="00653308">
      <w:pPr>
        <w:pStyle w:val="Heading5"/>
      </w:pPr>
      <w:r>
        <w:t>sto ni</w:t>
      </w:r>
      <w:r w:rsidR="00135698">
        <w:rPr>
          <w:rFonts w:ascii="Calibri Light" w:hAnsi="Calibri Light" w:cs="Calibri Light"/>
        </w:rPr>
        <w:t>ñ</w:t>
      </w:r>
      <w:r>
        <w:t>o</w:t>
      </w:r>
      <w:r w:rsidR="00135698">
        <w:t xml:space="preserve"> Matina</w:t>
      </w:r>
      <w:r w:rsidR="00653308">
        <w:t xml:space="preserve"> Davao City</w:t>
      </w:r>
    </w:p>
    <w:p w14:paraId="0D8B427B" w14:textId="77777777" w:rsidR="007E740B" w:rsidRDefault="001F610E" w:rsidP="007E740B">
      <w:pPr>
        <w:rPr>
          <w:lang w:eastAsia="ja-JP"/>
        </w:rPr>
      </w:pPr>
      <w:r>
        <w:rPr>
          <w:lang w:eastAsia="ja-JP"/>
        </w:rPr>
        <w:t>SY</w:t>
      </w:r>
      <w:r w:rsidR="007E740B">
        <w:rPr>
          <w:lang w:eastAsia="ja-JP"/>
        </w:rPr>
        <w:t>: 2011-2015</w:t>
      </w:r>
    </w:p>
    <w:p w14:paraId="32820E73" w14:textId="77777777" w:rsidR="00653308" w:rsidRDefault="00135698" w:rsidP="00653308">
      <w:pPr>
        <w:pStyle w:val="Heading4"/>
      </w:pPr>
      <w:r>
        <w:t xml:space="preserve">Philippine womens </w:t>
      </w:r>
      <w:r w:rsidR="00521329">
        <w:t>college of davao</w:t>
      </w:r>
    </w:p>
    <w:p w14:paraId="42711A3C" w14:textId="77777777" w:rsidR="00653308" w:rsidRDefault="00521329" w:rsidP="00653308">
      <w:pPr>
        <w:pStyle w:val="Heading5"/>
      </w:pPr>
      <w:r>
        <w:t>juna subdivision matina pangi rd,</w:t>
      </w:r>
      <w:r w:rsidR="00653308">
        <w:t xml:space="preserve"> davao city</w:t>
      </w:r>
    </w:p>
    <w:p w14:paraId="08083C14" w14:textId="77777777" w:rsidR="007E740B" w:rsidRDefault="00653308" w:rsidP="007E740B">
      <w:pPr>
        <w:rPr>
          <w:lang w:eastAsia="ja-JP"/>
        </w:rPr>
      </w:pPr>
      <w:r>
        <w:rPr>
          <w:lang w:eastAsia="ja-JP"/>
        </w:rPr>
        <w:t xml:space="preserve">Bachelor of Science in Information Technology </w:t>
      </w:r>
      <w:r w:rsidR="007E740B">
        <w:rPr>
          <w:lang w:eastAsia="ja-JP"/>
        </w:rPr>
        <w:t>(SY :2019-2020)</w:t>
      </w:r>
    </w:p>
    <w:p w14:paraId="3EF57B4C" w14:textId="77777777" w:rsidR="00D70063" w:rsidRDefault="001F610E" w:rsidP="00D70063">
      <w:pPr>
        <w:pStyle w:val="Heading3"/>
      </w:pPr>
      <w:r>
        <w:t>VITals</w:t>
      </w:r>
    </w:p>
    <w:p w14:paraId="6A87D6A4" w14:textId="77777777" w:rsidR="001F610E" w:rsidRDefault="001F610E" w:rsidP="001F610E">
      <w:pPr>
        <w:spacing w:after="0"/>
      </w:pPr>
      <w:r>
        <w:t xml:space="preserve">ADDRESS: </w:t>
      </w:r>
      <w:r w:rsidR="00521329">
        <w:t xml:space="preserve">Blk3 </w:t>
      </w:r>
      <w:proofErr w:type="spellStart"/>
      <w:r w:rsidR="00521329">
        <w:t>Uuhsa</w:t>
      </w:r>
      <w:proofErr w:type="spellEnd"/>
      <w:r w:rsidR="00521329">
        <w:t xml:space="preserve"> Village, </w:t>
      </w:r>
      <w:proofErr w:type="spellStart"/>
      <w:r w:rsidR="00521329">
        <w:t>Ulas</w:t>
      </w:r>
      <w:proofErr w:type="spellEnd"/>
      <w:r w:rsidR="00521329">
        <w:t xml:space="preserve"> Davao City</w:t>
      </w:r>
    </w:p>
    <w:p w14:paraId="78424F14" w14:textId="77777777" w:rsidR="001F610E" w:rsidRDefault="009607F8" w:rsidP="001F610E">
      <w:pPr>
        <w:spacing w:after="0"/>
      </w:pPr>
      <w:r>
        <w:t xml:space="preserve">PHONE NUMBER: </w:t>
      </w:r>
      <w:r w:rsidR="00521329">
        <w:t>09659312003</w:t>
      </w:r>
    </w:p>
    <w:p w14:paraId="22E0BBFC" w14:textId="77777777" w:rsidR="001F610E" w:rsidRDefault="001F610E" w:rsidP="001F610E">
      <w:pPr>
        <w:spacing w:after="0"/>
      </w:pPr>
      <w:r>
        <w:t xml:space="preserve">EMAIL ADDRESS: </w:t>
      </w:r>
      <w:hyperlink r:id="rId9" w:history="1">
        <w:r w:rsidR="00521329" w:rsidRPr="005973D7">
          <w:rPr>
            <w:rStyle w:val="Hyperlink"/>
          </w:rPr>
          <w:t>aceluimanalo@gmail.com</w:t>
        </w:r>
      </w:hyperlink>
    </w:p>
    <w:p w14:paraId="229886FE" w14:textId="77777777" w:rsidR="000032EA" w:rsidRDefault="000032EA" w:rsidP="001F610E">
      <w:pPr>
        <w:spacing w:after="0"/>
      </w:pPr>
    </w:p>
    <w:p w14:paraId="507F8CF3" w14:textId="77777777" w:rsidR="00D70063" w:rsidRDefault="004C7F56" w:rsidP="00D70063">
      <w:pPr>
        <w:pStyle w:val="Heading3"/>
      </w:pPr>
      <w:r>
        <w:t>Work experience</w:t>
      </w:r>
    </w:p>
    <w:p w14:paraId="484F157A" w14:textId="77777777" w:rsidR="005F0F17" w:rsidRDefault="00AB1061" w:rsidP="00B27A9D">
      <w:pPr>
        <w:spacing w:after="0"/>
      </w:pPr>
      <w:r w:rsidRPr="00A862D2">
        <w:rPr>
          <w:b/>
        </w:rPr>
        <w:t>OJT</w:t>
      </w:r>
      <w:r w:rsidR="00234818">
        <w:rPr>
          <w:b/>
        </w:rPr>
        <w:t xml:space="preserve"> IT</w:t>
      </w:r>
      <w:r w:rsidRPr="00A862D2">
        <w:rPr>
          <w:b/>
        </w:rPr>
        <w:t xml:space="preserve"> </w:t>
      </w:r>
      <w:r w:rsidR="005F0F17">
        <w:rPr>
          <w:b/>
        </w:rPr>
        <w:t>Desktop</w:t>
      </w:r>
      <w:r w:rsidR="004C7F56" w:rsidRPr="00A862D2">
        <w:rPr>
          <w:b/>
        </w:rPr>
        <w:t xml:space="preserve"> </w:t>
      </w:r>
      <w:r w:rsidR="005F0F17">
        <w:rPr>
          <w:b/>
        </w:rPr>
        <w:t>Engineer</w:t>
      </w:r>
      <w:r w:rsidR="004C7F56" w:rsidRPr="00A862D2">
        <w:rPr>
          <w:b/>
        </w:rPr>
        <w:t xml:space="preserve"> </w:t>
      </w:r>
      <w:r w:rsidR="004C7F56" w:rsidRPr="00A862D2">
        <w:t xml:space="preserve">at </w:t>
      </w:r>
      <w:r w:rsidR="005F0F17" w:rsidRPr="005F0F17">
        <w:rPr>
          <w:b/>
        </w:rPr>
        <w:t>VXI Global Holdings</w:t>
      </w:r>
      <w:r w:rsidR="00234818">
        <w:t xml:space="preserve">, </w:t>
      </w:r>
      <w:r w:rsidR="005F0F17">
        <w:t xml:space="preserve">SM City Davao Annex, </w:t>
      </w:r>
      <w:proofErr w:type="spellStart"/>
      <w:r w:rsidR="005F0F17">
        <w:t>Qui</w:t>
      </w:r>
      <w:r w:rsidR="005F0F17" w:rsidRPr="005F0F17">
        <w:t>mpo</w:t>
      </w:r>
      <w:proofErr w:type="spellEnd"/>
      <w:r w:rsidR="005F0F17" w:rsidRPr="005F0F17">
        <w:t xml:space="preserve"> Blvd Davao City</w:t>
      </w:r>
    </w:p>
    <w:p w14:paraId="1CF7C2F0" w14:textId="77777777" w:rsidR="00101BA1" w:rsidRDefault="00234818" w:rsidP="00B27A9D">
      <w:pPr>
        <w:spacing w:after="0"/>
      </w:pPr>
      <w:r>
        <w:t>200</w:t>
      </w:r>
      <w:r w:rsidR="004C7F56" w:rsidRPr="00A862D2">
        <w:t xml:space="preserve"> Hours. </w:t>
      </w:r>
      <w:r>
        <w:t>February</w:t>
      </w:r>
      <w:r w:rsidR="004C7F56" w:rsidRPr="00A862D2">
        <w:t xml:space="preserve"> – </w:t>
      </w:r>
      <w:r>
        <w:t>March</w:t>
      </w:r>
      <w:r w:rsidR="004C7F56" w:rsidRPr="00A862D2">
        <w:t xml:space="preserve"> 2019.</w:t>
      </w:r>
    </w:p>
    <w:p w14:paraId="67FE2DF4" w14:textId="77777777" w:rsidR="005733B6" w:rsidRDefault="00A56D83" w:rsidP="003818E1">
      <w:pPr>
        <w:spacing w:after="0"/>
      </w:pPr>
      <w:r>
        <w:rPr>
          <w:b/>
        </w:rPr>
        <w:t xml:space="preserve">Web Application Developer </w:t>
      </w:r>
      <w:r>
        <w:t xml:space="preserve">at </w:t>
      </w:r>
      <w:proofErr w:type="spellStart"/>
      <w:r w:rsidRPr="00A56D83">
        <w:rPr>
          <w:b/>
        </w:rPr>
        <w:t>Eonbotz</w:t>
      </w:r>
      <w:proofErr w:type="spellEnd"/>
      <w:r w:rsidRPr="00A56D83">
        <w:rPr>
          <w:b/>
        </w:rPr>
        <w:t xml:space="preserve"> Technology</w:t>
      </w:r>
      <w:r>
        <w:rPr>
          <w:b/>
        </w:rPr>
        <w:t xml:space="preserve">, </w:t>
      </w:r>
      <w:proofErr w:type="spellStart"/>
      <w:r>
        <w:t>Buhangin</w:t>
      </w:r>
      <w:proofErr w:type="spellEnd"/>
      <w:r>
        <w:t xml:space="preserve"> Davao City, 8000</w:t>
      </w:r>
    </w:p>
    <w:p w14:paraId="1D35CF65" w14:textId="77777777" w:rsidR="00540FE8" w:rsidRDefault="00540FE8" w:rsidP="003818E1">
      <w:pPr>
        <w:spacing w:after="0"/>
      </w:pPr>
    </w:p>
    <w:p w14:paraId="346222CB" w14:textId="77777777" w:rsidR="004D4079" w:rsidRDefault="004D4079" w:rsidP="004D4079">
      <w:pPr>
        <w:pStyle w:val="Heading3"/>
      </w:pPr>
      <w:r>
        <w:t>Technology used</w:t>
      </w:r>
    </w:p>
    <w:p w14:paraId="33DD9C11" w14:textId="257E3F23" w:rsidR="004D4079" w:rsidRPr="004D4079" w:rsidRDefault="004D4079" w:rsidP="008F36A1">
      <w:pPr>
        <w:pStyle w:val="Heading4"/>
        <w:rPr>
          <w:b w:val="0"/>
        </w:rPr>
      </w:pPr>
      <w:r w:rsidRPr="004D4079">
        <w:rPr>
          <w:rFonts w:asciiTheme="minorHAnsi" w:eastAsiaTheme="minorEastAsia" w:hAnsiTheme="minorHAnsi" w:cstheme="minorBidi"/>
          <w:b w:val="0"/>
          <w:sz w:val="22"/>
          <w:szCs w:val="22"/>
        </w:rPr>
        <w:t>hTML, CSS, BOOTSTRAP, MATERIALIZE CSS, VUETIFY, JAVASCRIPT, JQUERY, AJAX, VUE.JS, PHP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>, LARAVEL</w:t>
      </w:r>
      <w:r w:rsidRPr="004D4079">
        <w:rPr>
          <w:rFonts w:asciiTheme="minorHAnsi" w:eastAsiaTheme="minorEastAsia" w:hAnsiTheme="minorHAnsi" w:cstheme="minorBidi"/>
          <w:b w:val="0"/>
          <w:sz w:val="22"/>
          <w:szCs w:val="22"/>
        </w:rPr>
        <w:t>, C#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>, Firebase, mysql, mssql</w:t>
      </w:r>
    </w:p>
    <w:p w14:paraId="57B8F53E" w14:textId="77777777" w:rsidR="004D4079" w:rsidRDefault="004D4079" w:rsidP="00540FE8">
      <w:pPr>
        <w:pStyle w:val="Heading3"/>
      </w:pPr>
    </w:p>
    <w:p w14:paraId="6DA526C9" w14:textId="080E31CE" w:rsidR="00540FE8" w:rsidRDefault="00A7762A" w:rsidP="00540FE8">
      <w:pPr>
        <w:pStyle w:val="Heading3"/>
      </w:pPr>
      <w:r>
        <w:t>PORTFOLIO</w:t>
      </w:r>
    </w:p>
    <w:p w14:paraId="73CDCFFF" w14:textId="2F225155" w:rsidR="00540FE8" w:rsidRPr="00540FE8" w:rsidRDefault="00492B9F" w:rsidP="00AC0289">
      <w:pPr>
        <w:spacing w:after="0"/>
        <w:rPr>
          <w:b/>
        </w:rPr>
      </w:pPr>
      <w:hyperlink r:id="rId10" w:history="1">
        <w:r w:rsidR="00AC0289" w:rsidRPr="00492B9F">
          <w:rPr>
            <w:rStyle w:val="Hyperlink"/>
            <w:b/>
          </w:rPr>
          <w:t>https://</w:t>
        </w:r>
        <w:r w:rsidR="00AC0289" w:rsidRPr="00492B9F">
          <w:rPr>
            <w:rStyle w:val="Hyperlink"/>
            <w:b/>
          </w:rPr>
          <w:t>dev-aes.netlify.app</w:t>
        </w:r>
      </w:hyperlink>
      <w:bookmarkStart w:id="0" w:name="_GoBack"/>
      <w:bookmarkEnd w:id="0"/>
    </w:p>
    <w:sectPr w:rsidR="00540FE8" w:rsidRPr="00540FE8" w:rsidSect="00FD7C04">
      <w:headerReference w:type="default" r:id="rId11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14928" w14:textId="77777777" w:rsidR="00153177" w:rsidRDefault="00153177" w:rsidP="00187B92">
      <w:pPr>
        <w:spacing w:after="0" w:line="240" w:lineRule="auto"/>
      </w:pPr>
      <w:r>
        <w:separator/>
      </w:r>
    </w:p>
  </w:endnote>
  <w:endnote w:type="continuationSeparator" w:id="0">
    <w:p w14:paraId="1372D950" w14:textId="77777777" w:rsidR="00153177" w:rsidRDefault="00153177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E867A" w14:textId="77777777" w:rsidR="00153177" w:rsidRDefault="00153177" w:rsidP="00187B92">
      <w:pPr>
        <w:spacing w:after="0" w:line="240" w:lineRule="auto"/>
      </w:pPr>
      <w:r>
        <w:separator/>
      </w:r>
    </w:p>
  </w:footnote>
  <w:footnote w:type="continuationSeparator" w:id="0">
    <w:p w14:paraId="6CE8B95F" w14:textId="77777777" w:rsidR="00153177" w:rsidRDefault="00153177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F81126" w14:textId="77777777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18E1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2CB8E30D" wp14:editId="4BEB46EF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44682600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405044667E23434391BE7A4C83B763D9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14:paraId="662D16DE" w14:textId="77777777" w:rsidR="002C0739" w:rsidRPr="00187B92" w:rsidRDefault="00AC4E95" w:rsidP="00187B92">
                                        <w:pPr>
                                          <w:pStyle w:val="Title"/>
                                        </w:pPr>
                                        <w:r>
                                          <w:rPr>
                                            <w:lang w:val="en-PH"/>
                                          </w:rPr>
                                          <w:t>Ace Lui D. Manalo</w:t>
                                        </w:r>
                                      </w:p>
                                    </w:sdtContent>
                                  </w:sdt>
                                  <w:p w14:paraId="6AD33A15" w14:textId="77777777" w:rsidR="002C0739" w:rsidRPr="00970D57" w:rsidRDefault="00153177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FE043B8BBF2F4240A74F2BC1062EF983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814CB7">
                                          <w:t>Birth date: July 10, 1998</w:t>
                                        </w:r>
                                        <w:r w:rsidR="00814CB7">
                                          <w:br/>
                                          <w:t>Birth Place: Davao City</w:t>
                                        </w:r>
                                        <w:r w:rsidR="00814CB7">
                                          <w:br/>
                                          <w:t>age: 22</w:t>
                                        </w:r>
                                        <w:r w:rsidR="00814CB7">
                                          <w:br/>
                                          <w:t>height: 5’5</w:t>
                                        </w:r>
                                        <w:r w:rsidR="00814CB7">
                                          <w:br/>
                                          <w:t>Language: Tagalog ,English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6A8696E7" w14:textId="77777777" w:rsidR="009F0771" w:rsidRDefault="00153177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CB8E30D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44682600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405044667E23434391BE7A4C83B763D9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662D16DE" w14:textId="77777777" w:rsidR="002C0739" w:rsidRPr="00187B92" w:rsidRDefault="00AC4E95" w:rsidP="00187B92">
                                  <w:pPr>
                                    <w:pStyle w:val="Title"/>
                                  </w:pPr>
                                  <w:r>
                                    <w:rPr>
                                      <w:lang w:val="en-PH"/>
                                    </w:rPr>
                                    <w:t>Ace Lui D. Manalo</w:t>
                                  </w:r>
                                </w:p>
                              </w:sdtContent>
                            </w:sdt>
                            <w:p w14:paraId="6AD33A15" w14:textId="77777777" w:rsidR="002C0739" w:rsidRPr="00970D57" w:rsidRDefault="00153177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FE043B8BBF2F4240A74F2BC1062EF983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814CB7">
                                    <w:t>Birth date: July 10, 1998</w:t>
                                  </w:r>
                                  <w:r w:rsidR="00814CB7">
                                    <w:br/>
                                    <w:t>Birth Place: Davao City</w:t>
                                  </w:r>
                                  <w:r w:rsidR="00814CB7">
                                    <w:br/>
                                    <w:t>age: 22</w:t>
                                  </w:r>
                                  <w:r w:rsidR="00814CB7">
                                    <w:br/>
                                    <w:t>height: 5’5</w:t>
                                  </w:r>
                                  <w:r w:rsidR="00814CB7">
                                    <w:br/>
                                    <w:t>Language: Tagalog ,English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6A8696E7" w14:textId="77777777" w:rsidR="009F0771" w:rsidRDefault="00153177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E29C2"/>
    <w:multiLevelType w:val="hybridMultilevel"/>
    <w:tmpl w:val="5ABAF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76DC7"/>
    <w:multiLevelType w:val="hybridMultilevel"/>
    <w:tmpl w:val="D7CAE8D4"/>
    <w:lvl w:ilvl="0" w:tplc="D2383912">
      <w:start w:val="486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97A60"/>
    <w:multiLevelType w:val="hybridMultilevel"/>
    <w:tmpl w:val="7BA29800"/>
    <w:lvl w:ilvl="0" w:tplc="DB6EB12C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23598"/>
    <w:multiLevelType w:val="hybridMultilevel"/>
    <w:tmpl w:val="7844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D58B6"/>
    <w:multiLevelType w:val="hybridMultilevel"/>
    <w:tmpl w:val="5A525C68"/>
    <w:lvl w:ilvl="0" w:tplc="395025FA">
      <w:start w:val="28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C1A0B"/>
    <w:multiLevelType w:val="hybridMultilevel"/>
    <w:tmpl w:val="DE54FC72"/>
    <w:lvl w:ilvl="0" w:tplc="CB18D28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PH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720"/>
    <w:rsid w:val="000032EA"/>
    <w:rsid w:val="00006A17"/>
    <w:rsid w:val="000374CB"/>
    <w:rsid w:val="000876AD"/>
    <w:rsid w:val="00101BA1"/>
    <w:rsid w:val="00103AF4"/>
    <w:rsid w:val="00135698"/>
    <w:rsid w:val="00153177"/>
    <w:rsid w:val="00157B6F"/>
    <w:rsid w:val="00187B92"/>
    <w:rsid w:val="001F1216"/>
    <w:rsid w:val="001F610E"/>
    <w:rsid w:val="00234818"/>
    <w:rsid w:val="00253588"/>
    <w:rsid w:val="00293B83"/>
    <w:rsid w:val="002A723F"/>
    <w:rsid w:val="002B3141"/>
    <w:rsid w:val="002C0739"/>
    <w:rsid w:val="003818E1"/>
    <w:rsid w:val="0039505A"/>
    <w:rsid w:val="003C7720"/>
    <w:rsid w:val="003F15B5"/>
    <w:rsid w:val="004664BE"/>
    <w:rsid w:val="00486E5D"/>
    <w:rsid w:val="00492B9F"/>
    <w:rsid w:val="004C0811"/>
    <w:rsid w:val="004C143C"/>
    <w:rsid w:val="004C7F56"/>
    <w:rsid w:val="004D0DD3"/>
    <w:rsid w:val="004D106F"/>
    <w:rsid w:val="004D4079"/>
    <w:rsid w:val="004F150F"/>
    <w:rsid w:val="00521329"/>
    <w:rsid w:val="00527926"/>
    <w:rsid w:val="00536C7A"/>
    <w:rsid w:val="00540FE8"/>
    <w:rsid w:val="00567D6C"/>
    <w:rsid w:val="005733B6"/>
    <w:rsid w:val="00581FC8"/>
    <w:rsid w:val="005876DE"/>
    <w:rsid w:val="005F0F17"/>
    <w:rsid w:val="005F13C0"/>
    <w:rsid w:val="0061794E"/>
    <w:rsid w:val="00653308"/>
    <w:rsid w:val="006A3CE7"/>
    <w:rsid w:val="006B6D95"/>
    <w:rsid w:val="00733604"/>
    <w:rsid w:val="00735E7D"/>
    <w:rsid w:val="00737637"/>
    <w:rsid w:val="0077489B"/>
    <w:rsid w:val="007906F4"/>
    <w:rsid w:val="00795619"/>
    <w:rsid w:val="007B4D3F"/>
    <w:rsid w:val="007B75FE"/>
    <w:rsid w:val="007E740B"/>
    <w:rsid w:val="007F26DE"/>
    <w:rsid w:val="0080337E"/>
    <w:rsid w:val="00814CB7"/>
    <w:rsid w:val="00820E90"/>
    <w:rsid w:val="008833F4"/>
    <w:rsid w:val="008C33FB"/>
    <w:rsid w:val="008E49BE"/>
    <w:rsid w:val="008F0910"/>
    <w:rsid w:val="008F36A1"/>
    <w:rsid w:val="008F75F7"/>
    <w:rsid w:val="00933613"/>
    <w:rsid w:val="0094115C"/>
    <w:rsid w:val="00945A1E"/>
    <w:rsid w:val="009507B3"/>
    <w:rsid w:val="009607F8"/>
    <w:rsid w:val="009E660E"/>
    <w:rsid w:val="00A12E27"/>
    <w:rsid w:val="00A441B0"/>
    <w:rsid w:val="00A56D83"/>
    <w:rsid w:val="00A7762A"/>
    <w:rsid w:val="00A862D2"/>
    <w:rsid w:val="00AB1061"/>
    <w:rsid w:val="00AC0289"/>
    <w:rsid w:val="00AC4E95"/>
    <w:rsid w:val="00B161CD"/>
    <w:rsid w:val="00B27A9D"/>
    <w:rsid w:val="00B56768"/>
    <w:rsid w:val="00B73226"/>
    <w:rsid w:val="00BB70AB"/>
    <w:rsid w:val="00C27A2D"/>
    <w:rsid w:val="00C46E78"/>
    <w:rsid w:val="00C83056"/>
    <w:rsid w:val="00C87194"/>
    <w:rsid w:val="00CD2A3F"/>
    <w:rsid w:val="00D47CD1"/>
    <w:rsid w:val="00D70063"/>
    <w:rsid w:val="00D83698"/>
    <w:rsid w:val="00D841AA"/>
    <w:rsid w:val="00D93067"/>
    <w:rsid w:val="00D96A38"/>
    <w:rsid w:val="00DD5698"/>
    <w:rsid w:val="00E60097"/>
    <w:rsid w:val="00EC2700"/>
    <w:rsid w:val="00F87869"/>
    <w:rsid w:val="00FA5F78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CB4FB"/>
  <w15:chartTrackingRefBased/>
  <w15:docId w15:val="{F7FA1FE0-05D5-4CF0-AB08-04F9155E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qFormat/>
    <w:rsid w:val="003C7720"/>
    <w:pPr>
      <w:spacing w:after="160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032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-aes.netlify.ap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celuimanalo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ns07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15E2A898A14DDC86EB1ECEE51D5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75571-5915-416E-98D1-FA9FB4502459}"/>
      </w:docPartPr>
      <w:docPartBody>
        <w:p w:rsidR="003843E9" w:rsidRDefault="005D273B">
          <w:pPr>
            <w:pStyle w:val="0115E2A898A14DDC86EB1ECEE51D5E50"/>
          </w:pPr>
          <w:r>
            <w:t>Education</w:t>
          </w:r>
        </w:p>
      </w:docPartBody>
    </w:docPart>
    <w:docPart>
      <w:docPartPr>
        <w:name w:val="FE79A41978C04BB6A6A68590AA187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61743-B2B6-4758-9D14-BC1A5D0A6A61}"/>
      </w:docPartPr>
      <w:docPartBody>
        <w:p w:rsidR="003843E9" w:rsidRDefault="005D273B">
          <w:pPr>
            <w:pStyle w:val="FE79A41978C04BB6A6A68590AA1877FB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A057376014FF45FEA471E723C7441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6B601-8EA4-489E-94F3-D23B40C1D8DF}"/>
      </w:docPartPr>
      <w:docPartBody>
        <w:p w:rsidR="003843E9" w:rsidRDefault="005D273B">
          <w:pPr>
            <w:pStyle w:val="A057376014FF45FEA471E723C7441163"/>
          </w:pPr>
          <w:r>
            <w:t>Position Title</w:t>
          </w:r>
        </w:p>
      </w:docPartBody>
    </w:docPart>
    <w:docPart>
      <w:docPartPr>
        <w:name w:val="214256219BE446BF9C12BD8E8F94B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BBFEB-E250-429B-9BDE-D00C0BE9FBA3}"/>
      </w:docPartPr>
      <w:docPartBody>
        <w:p w:rsidR="003843E9" w:rsidRDefault="005D273B">
          <w:pPr>
            <w:pStyle w:val="214256219BE446BF9C12BD8E8F94B0C6"/>
          </w:pPr>
          <w:r>
            <w:t>Objective</w:t>
          </w:r>
        </w:p>
      </w:docPartBody>
    </w:docPart>
    <w:docPart>
      <w:docPartPr>
        <w:name w:val="958F8CC482A8419D91797638BBBE0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7F2A7-263E-476E-924D-01C8828660D6}"/>
      </w:docPartPr>
      <w:docPartBody>
        <w:p w:rsidR="003843E9" w:rsidRDefault="005D273B">
          <w:pPr>
            <w:pStyle w:val="958F8CC482A8419D91797638BBBE06D0"/>
          </w:pPr>
          <w:r>
            <w:t>Skills &amp; Abilities</w:t>
          </w:r>
        </w:p>
      </w:docPartBody>
    </w:docPart>
    <w:docPart>
      <w:docPartPr>
        <w:name w:val="405044667E23434391BE7A4C83B76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38C4-B039-4E43-9623-30B1FBAD2628}"/>
      </w:docPartPr>
      <w:docPartBody>
        <w:p w:rsidR="003843E9" w:rsidRDefault="005D273B">
          <w:pPr>
            <w:pStyle w:val="405044667E23434391BE7A4C83B763D9"/>
          </w:pPr>
          <w:r>
            <w:t>Your Name</w:t>
          </w:r>
        </w:p>
      </w:docPartBody>
    </w:docPart>
    <w:docPart>
      <w:docPartPr>
        <w:name w:val="FE043B8BBF2F4240A74F2BC1062EF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51599-5E17-4CEC-B81E-945834CD7297}"/>
      </w:docPartPr>
      <w:docPartBody>
        <w:p w:rsidR="003843E9" w:rsidRDefault="005D273B">
          <w:pPr>
            <w:pStyle w:val="FE043B8BBF2F4240A74F2BC1062EF983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E9"/>
    <w:rsid w:val="0008677F"/>
    <w:rsid w:val="000A3F80"/>
    <w:rsid w:val="00106AAE"/>
    <w:rsid w:val="001957F3"/>
    <w:rsid w:val="002F6AE8"/>
    <w:rsid w:val="003843E9"/>
    <w:rsid w:val="003869E7"/>
    <w:rsid w:val="00480E33"/>
    <w:rsid w:val="00487E5D"/>
    <w:rsid w:val="004B2717"/>
    <w:rsid w:val="00581BB6"/>
    <w:rsid w:val="005D273B"/>
    <w:rsid w:val="007B522B"/>
    <w:rsid w:val="00864D99"/>
    <w:rsid w:val="008E6E86"/>
    <w:rsid w:val="00911731"/>
    <w:rsid w:val="009578B3"/>
    <w:rsid w:val="009920B8"/>
    <w:rsid w:val="00A07035"/>
    <w:rsid w:val="00BC4B4D"/>
    <w:rsid w:val="00C47CEB"/>
    <w:rsid w:val="00CF1ADD"/>
    <w:rsid w:val="00D2513B"/>
    <w:rsid w:val="00D51881"/>
    <w:rsid w:val="00D74514"/>
    <w:rsid w:val="00DA6AE1"/>
    <w:rsid w:val="00E2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9582E8A862443C813DCB8C5FEFCF66">
    <w:name w:val="D69582E8A862443C813DCB8C5FEFCF66"/>
  </w:style>
  <w:style w:type="paragraph" w:customStyle="1" w:styleId="A5D1A278C02A41059957E526B1CCEE00">
    <w:name w:val="A5D1A278C02A41059957E526B1CCEE00"/>
  </w:style>
  <w:style w:type="paragraph" w:customStyle="1" w:styleId="AE2C85DCEEB449A8B7E4DF5E6165B73E">
    <w:name w:val="AE2C85DCEEB449A8B7E4DF5E6165B73E"/>
  </w:style>
  <w:style w:type="paragraph" w:customStyle="1" w:styleId="3F88D815456147C88BB812FA42D58877">
    <w:name w:val="3F88D815456147C88BB812FA42D58877"/>
  </w:style>
  <w:style w:type="paragraph" w:customStyle="1" w:styleId="764D29A6404344F884273EA14BDBC7B6">
    <w:name w:val="764D29A6404344F884273EA14BDBC7B6"/>
  </w:style>
  <w:style w:type="paragraph" w:customStyle="1" w:styleId="6509E2F4C23D42D9BD6051C5735169C7">
    <w:name w:val="6509E2F4C23D42D9BD6051C5735169C7"/>
  </w:style>
  <w:style w:type="paragraph" w:customStyle="1" w:styleId="91A46033406E41DEA4277AFE6428CDBB">
    <w:name w:val="91A46033406E41DEA4277AFE6428CDBB"/>
  </w:style>
  <w:style w:type="paragraph" w:customStyle="1" w:styleId="0115E2A898A14DDC86EB1ECEE51D5E50">
    <w:name w:val="0115E2A898A14DDC86EB1ECEE51D5E50"/>
  </w:style>
  <w:style w:type="paragraph" w:customStyle="1" w:styleId="8D9CABD66C8C46FCBD7C7198C5FDC706">
    <w:name w:val="8D9CABD66C8C46FCBD7C7198C5FDC706"/>
  </w:style>
  <w:style w:type="paragraph" w:customStyle="1" w:styleId="554B32B052744E018759ABB3A7310D15">
    <w:name w:val="554B32B052744E018759ABB3A7310D15"/>
  </w:style>
  <w:style w:type="paragraph" w:customStyle="1" w:styleId="E30BD62653D1484684E79084F1680406">
    <w:name w:val="E30BD62653D1484684E79084F1680406"/>
  </w:style>
  <w:style w:type="paragraph" w:customStyle="1" w:styleId="001CCEE18A624B1EB29E19661C9E9AC7">
    <w:name w:val="001CCEE18A624B1EB29E19661C9E9AC7"/>
  </w:style>
  <w:style w:type="paragraph" w:customStyle="1" w:styleId="66E9E035DC6A4B7AA567A8995B0F1F11">
    <w:name w:val="66E9E035DC6A4B7AA567A8995B0F1F11"/>
  </w:style>
  <w:style w:type="paragraph" w:customStyle="1" w:styleId="F691BFDBADEC42458973A686CAEA2907">
    <w:name w:val="F691BFDBADEC42458973A686CAEA2907"/>
  </w:style>
  <w:style w:type="paragraph" w:customStyle="1" w:styleId="3901C4BAE0124605A690348284D7787B">
    <w:name w:val="3901C4BAE0124605A690348284D7787B"/>
  </w:style>
  <w:style w:type="paragraph" w:customStyle="1" w:styleId="B71D200FAB92464C8BCFD631984FC363">
    <w:name w:val="B71D200FAB92464C8BCFD631984FC363"/>
  </w:style>
  <w:style w:type="paragraph" w:customStyle="1" w:styleId="63BECF7C079D4067B251D6F1410C3751">
    <w:name w:val="63BECF7C079D4067B251D6F1410C375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E79A41978C04BB6A6A68590AA1877FB">
    <w:name w:val="FE79A41978C04BB6A6A68590AA1877FB"/>
  </w:style>
  <w:style w:type="paragraph" w:customStyle="1" w:styleId="A057376014FF45FEA471E723C7441163">
    <w:name w:val="A057376014FF45FEA471E723C7441163"/>
  </w:style>
  <w:style w:type="paragraph" w:customStyle="1" w:styleId="214256219BE446BF9C12BD8E8F94B0C6">
    <w:name w:val="214256219BE446BF9C12BD8E8F94B0C6"/>
  </w:style>
  <w:style w:type="paragraph" w:customStyle="1" w:styleId="771D9852EDB14C1E9E0A9191F5B84696">
    <w:name w:val="771D9852EDB14C1E9E0A9191F5B84696"/>
  </w:style>
  <w:style w:type="paragraph" w:customStyle="1" w:styleId="958F8CC482A8419D91797638BBBE06D0">
    <w:name w:val="958F8CC482A8419D91797638BBBE06D0"/>
  </w:style>
  <w:style w:type="paragraph" w:customStyle="1" w:styleId="31316D453C2E4B89824324E9A15F3BAA">
    <w:name w:val="31316D453C2E4B89824324E9A15F3BAA"/>
  </w:style>
  <w:style w:type="paragraph" w:customStyle="1" w:styleId="F230CDE8FD8B4B53B1A07648E83384C1">
    <w:name w:val="F230CDE8FD8B4B53B1A07648E83384C1"/>
  </w:style>
  <w:style w:type="paragraph" w:customStyle="1" w:styleId="61C31837E08D49EEBACDAD6385557378">
    <w:name w:val="61C31837E08D49EEBACDAD6385557378"/>
  </w:style>
  <w:style w:type="paragraph" w:customStyle="1" w:styleId="6460C3A883FB4F0C84CAE59DBD63C8EE">
    <w:name w:val="6460C3A883FB4F0C84CAE59DBD63C8EE"/>
  </w:style>
  <w:style w:type="paragraph" w:customStyle="1" w:styleId="7807CF96D221400DB154CAE146469E82">
    <w:name w:val="7807CF96D221400DB154CAE146469E82"/>
  </w:style>
  <w:style w:type="paragraph" w:customStyle="1" w:styleId="405044667E23434391BE7A4C83B763D9">
    <w:name w:val="405044667E23434391BE7A4C83B763D9"/>
  </w:style>
  <w:style w:type="paragraph" w:customStyle="1" w:styleId="FE043B8BBF2F4240A74F2BC1062EF983">
    <w:name w:val="FE043B8BBF2F4240A74F2BC1062EF983"/>
  </w:style>
  <w:style w:type="paragraph" w:customStyle="1" w:styleId="D988E74C55D54682B495A0D6B871D0FB">
    <w:name w:val="D988E74C55D54682B495A0D6B871D0FB"/>
    <w:rsid w:val="00487E5D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Birth date: July 10, 1998
Birth Place: Davao City
age: 22
height: 5’5
Language: Tagalog ,English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(Professional).dotx</Template>
  <TotalTime>224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Lui D. Manalo</dc:creator>
  <cp:keywords/>
  <dc:description/>
  <cp:lastModifiedBy>Aes</cp:lastModifiedBy>
  <cp:revision>107</cp:revision>
  <dcterms:created xsi:type="dcterms:W3CDTF">2019-05-31T04:55:00Z</dcterms:created>
  <dcterms:modified xsi:type="dcterms:W3CDTF">2021-09-02T10:53:00Z</dcterms:modified>
</cp:coreProperties>
</file>